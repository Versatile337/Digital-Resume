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0B682EE4" w14:textId="77777777" w:rsidTr="00507F04">
        <w:trPr>
          <w:trHeight w:hRule="exact" w:val="1615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24A1998E" w14:textId="73A6B7F6" w:rsidR="00692703" w:rsidRPr="00CF1A49" w:rsidRDefault="00E03A1C" w:rsidP="00913946">
            <w:pPr>
              <w:pStyle w:val="Title"/>
            </w:pPr>
            <w:r>
              <w:t>Franco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Gaudry</w:t>
            </w:r>
          </w:p>
          <w:p w14:paraId="668CA7BD" w14:textId="3F0D5433" w:rsidR="00692703" w:rsidRPr="00CF1A49" w:rsidRDefault="00E03A1C" w:rsidP="00913946">
            <w:pPr>
              <w:pStyle w:val="ContactInfo"/>
              <w:contextualSpacing w:val="0"/>
            </w:pPr>
            <w:r>
              <w:t>4407 Anselm St, Houston, TX 77045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6E906485655745D38F8F171E03288498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(832) 409-2643</w:t>
            </w:r>
          </w:p>
          <w:p w14:paraId="3D0BDE9E" w14:textId="69B6E1E4" w:rsidR="00692703" w:rsidRPr="00CF1A49" w:rsidRDefault="00E03A1C" w:rsidP="00913946">
            <w:pPr>
              <w:pStyle w:val="ContactInfoEmphasis"/>
              <w:contextualSpacing w:val="0"/>
            </w:pPr>
            <w:r>
              <w:t>francogaudry@gmail.com</w:t>
            </w:r>
          </w:p>
        </w:tc>
      </w:tr>
      <w:tr w:rsidR="009571D8" w:rsidRPr="00CF1A49" w14:paraId="1F96345E" w14:textId="77777777" w:rsidTr="00692703">
        <w:tc>
          <w:tcPr>
            <w:tcW w:w="9360" w:type="dxa"/>
            <w:tcMar>
              <w:top w:w="432" w:type="dxa"/>
            </w:tcMar>
          </w:tcPr>
          <w:p w14:paraId="36DB8BFD" w14:textId="1B30B97F" w:rsidR="001755A8" w:rsidRPr="00CF1A49" w:rsidRDefault="004006E0" w:rsidP="00913946">
            <w:pPr>
              <w:contextualSpacing w:val="0"/>
            </w:pPr>
            <w:r>
              <w:t>Experienced Systems Analyst with a love of learning</w:t>
            </w:r>
            <w:r w:rsidR="00657946">
              <w:t xml:space="preserve"> that I wish to apply professionally to add value to an organization.</w:t>
            </w:r>
          </w:p>
        </w:tc>
      </w:tr>
    </w:tbl>
    <w:p w14:paraId="6063AA40" w14:textId="77777777" w:rsidR="004E01EB" w:rsidRPr="00CF1A49" w:rsidRDefault="000D34C2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6F0E1908BA62459AB0BA221CE93EB91E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464A92B8" w14:textId="77777777" w:rsidTr="00D66A52">
        <w:tc>
          <w:tcPr>
            <w:tcW w:w="9355" w:type="dxa"/>
          </w:tcPr>
          <w:p w14:paraId="6A874A9D" w14:textId="20981AFA" w:rsidR="001D0BF1" w:rsidRPr="00CF1A49" w:rsidRDefault="000D34C2" w:rsidP="001D0BF1">
            <w:pPr>
              <w:pStyle w:val="Heading3"/>
              <w:contextualSpacing w:val="0"/>
              <w:outlineLvl w:val="2"/>
            </w:pPr>
            <w:sdt>
              <w:sdtPr>
                <w:alias w:val="Enter date from for company 1: "/>
                <w:tag w:val="Enter date from for company 1: "/>
                <w:id w:val="47496943"/>
                <w:placeholder>
                  <w:docPart w:val="9C396BC783E24579B770E10279AB6C98"/>
                </w:placeholder>
                <w:temporary/>
                <w:showingPlcHdr/>
                <w15:appearance w15:val="hidden"/>
              </w:sdtPr>
              <w:sdtEndPr/>
              <w:sdtContent>
                <w:r w:rsidR="001D0BF1" w:rsidRPr="00CF1A49">
                  <w:t>Date</w:t>
                </w:r>
                <w:r w:rsidR="00416B25" w:rsidRPr="00CF1A49">
                  <w:t>s</w:t>
                </w:r>
                <w:r w:rsidR="001D0BF1" w:rsidRPr="00CF1A49">
                  <w:t xml:space="preserve"> From</w:t>
                </w:r>
              </w:sdtContent>
            </w:sdt>
            <w:r w:rsidR="001D0BF1" w:rsidRPr="00CF1A49">
              <w:t xml:space="preserve"> </w:t>
            </w:r>
            <w:r w:rsidR="00E70901">
              <w:t xml:space="preserve">May 2016 </w:t>
            </w:r>
            <w:r w:rsidR="001D0BF1" w:rsidRPr="00CF1A49">
              <w:t xml:space="preserve">– </w:t>
            </w:r>
            <w:sdt>
              <w:sdtPr>
                <w:alias w:val="Enter date to for company 1: "/>
                <w:tag w:val="Enter date to for company 1: "/>
                <w:id w:val="182949357"/>
                <w:placeholder>
                  <w:docPart w:val="D3C665AA92134E409E03DFF7B8EC8DE0"/>
                </w:placeholder>
                <w:temporary/>
                <w:showingPlcHdr/>
                <w15:appearance w15:val="hidden"/>
              </w:sdtPr>
              <w:sdtEndPr/>
              <w:sdtContent>
                <w:r w:rsidR="001D0BF1" w:rsidRPr="00CF1A49">
                  <w:t>To</w:t>
                </w:r>
              </w:sdtContent>
            </w:sdt>
            <w:r w:rsidR="00E70901">
              <w:t xml:space="preserve"> June 2020</w:t>
            </w:r>
          </w:p>
          <w:p w14:paraId="6346626B" w14:textId="5F35D6ED" w:rsidR="001D0BF1" w:rsidRPr="00CF1A49" w:rsidRDefault="00FF1319" w:rsidP="001D0BF1">
            <w:pPr>
              <w:pStyle w:val="Heading2"/>
              <w:contextualSpacing w:val="0"/>
              <w:outlineLvl w:val="1"/>
            </w:pPr>
            <w:r>
              <w:t>B</w:t>
            </w:r>
            <w:r w:rsidR="00E03A1C">
              <w:t>usiness Systems analyst</w:t>
            </w:r>
            <w:r>
              <w:t xml:space="preserve"> III</w:t>
            </w:r>
            <w:r w:rsidR="001D0BF1" w:rsidRPr="00CF1A49">
              <w:t xml:space="preserve">, </w:t>
            </w:r>
            <w:r w:rsidR="00E03A1C">
              <w:rPr>
                <w:rStyle w:val="SubtleReference"/>
              </w:rPr>
              <w:t>Empyrean Benefit Solutions, INC</w:t>
            </w:r>
          </w:p>
          <w:p w14:paraId="231EFBE3" w14:textId="308FBBEC" w:rsidR="00A37183" w:rsidRDefault="00A37183" w:rsidP="00E70901">
            <w:r>
              <w:t>Client relations – communicated updates on projects weekly and fielded phone calls about any concerns in between weekly calls</w:t>
            </w:r>
          </w:p>
          <w:p w14:paraId="4C6D4698" w14:textId="173A0FA9" w:rsidR="00A37183" w:rsidRDefault="00CC69E9" w:rsidP="00E70901">
            <w:r>
              <w:t>Utilized SQL</w:t>
            </w:r>
            <w:r w:rsidR="00E91E39">
              <w:t xml:space="preserve"> (MSSQL)</w:t>
            </w:r>
            <w:r>
              <w:t xml:space="preserve"> for compiling reports and making sure the data was being fed into and out of our system.</w:t>
            </w:r>
          </w:p>
          <w:p w14:paraId="2A179889" w14:textId="29778317" w:rsidR="00E70901" w:rsidRDefault="00E70901" w:rsidP="00E70901">
            <w:r>
              <w:t>EDI Specialist - Setup, monitored and processed outgoing and in</w:t>
            </w:r>
            <w:r w:rsidR="00A37183">
              <w:t>com</w:t>
            </w:r>
            <w:r>
              <w:t>ing files to over 20 different vendors</w:t>
            </w:r>
          </w:p>
          <w:p w14:paraId="68ECC1C6" w14:textId="06C99435" w:rsidR="00A37183" w:rsidRDefault="00A37183" w:rsidP="00E70901">
            <w:r>
              <w:t>Lead meetings to discuss how to improve workflows and facilitate our systems interfacing</w:t>
            </w:r>
          </w:p>
          <w:p w14:paraId="4E782B21" w14:textId="731B67C1" w:rsidR="00A37183" w:rsidRDefault="00A37183" w:rsidP="00E70901">
            <w:r>
              <w:t>Experience with JIRA, Confluence, Benefits Workstation</w:t>
            </w:r>
          </w:p>
          <w:p w14:paraId="664385C0" w14:textId="77777777" w:rsidR="00E70901" w:rsidRDefault="00E70901" w:rsidP="00E70901">
            <w:r>
              <w:t>Configured full implementation of client including eligibility setup, enrollment flow portal, rate calculation, and payroll setup.</w:t>
            </w:r>
          </w:p>
          <w:p w14:paraId="476F099D" w14:textId="77777777" w:rsidR="00E70901" w:rsidRDefault="00E70901" w:rsidP="00E70901">
            <w:r>
              <w:t>Maintained 100% client retention</w:t>
            </w:r>
          </w:p>
          <w:p w14:paraId="09D0B756" w14:textId="77777777" w:rsidR="00E70901" w:rsidRDefault="00E70901" w:rsidP="00E70901">
            <w:r>
              <w:t>Documented requirements and guides for ongoing processes</w:t>
            </w:r>
          </w:p>
          <w:p w14:paraId="271615EA" w14:textId="77777777" w:rsidR="00E70901" w:rsidRDefault="00E70901" w:rsidP="00E70901">
            <w:r>
              <w:t>Designed and executed detailed QA test plans</w:t>
            </w:r>
          </w:p>
          <w:p w14:paraId="3038EF2D" w14:textId="77777777" w:rsidR="001E3120" w:rsidRDefault="00E70901" w:rsidP="00E70901">
            <w:pPr>
              <w:contextualSpacing w:val="0"/>
            </w:pPr>
            <w:r>
              <w:t>Served on several client teams ranging from 4000-25000+ lives</w:t>
            </w:r>
          </w:p>
          <w:p w14:paraId="1E3A869A" w14:textId="5128B760" w:rsidR="00A37183" w:rsidRPr="00CF1A49" w:rsidRDefault="00A37183" w:rsidP="00E70901">
            <w:pPr>
              <w:contextualSpacing w:val="0"/>
            </w:pPr>
          </w:p>
        </w:tc>
      </w:tr>
      <w:tr w:rsidR="00F61DF9" w:rsidRPr="00CF1A49" w14:paraId="1B859126" w14:textId="77777777" w:rsidTr="00F61DF9">
        <w:tc>
          <w:tcPr>
            <w:tcW w:w="9355" w:type="dxa"/>
            <w:tcMar>
              <w:top w:w="216" w:type="dxa"/>
            </w:tcMar>
          </w:tcPr>
          <w:p w14:paraId="42F065FE" w14:textId="678943B2" w:rsidR="00F61DF9" w:rsidRDefault="00F61DF9" w:rsidP="00CC69E9">
            <w:pPr>
              <w:pStyle w:val="Heading3"/>
              <w:contextualSpacing w:val="0"/>
              <w:outlineLvl w:val="2"/>
            </w:pPr>
          </w:p>
        </w:tc>
      </w:tr>
    </w:tbl>
    <w:sdt>
      <w:sdtPr>
        <w:alias w:val="Education:"/>
        <w:tag w:val="Education:"/>
        <w:id w:val="-1908763273"/>
        <w:placeholder>
          <w:docPart w:val="383A001B1105490BA12F8E2A61E14F88"/>
        </w:placeholder>
        <w:temporary/>
        <w:showingPlcHdr/>
        <w15:appearance w15:val="hidden"/>
      </w:sdtPr>
      <w:sdtEndPr/>
      <w:sdtContent>
        <w:p w14:paraId="6E1E2A68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238B184C" w14:textId="77777777" w:rsidTr="00D66A52">
        <w:tc>
          <w:tcPr>
            <w:tcW w:w="9355" w:type="dxa"/>
          </w:tcPr>
          <w:p w14:paraId="164DBC30" w14:textId="15B44C93" w:rsidR="001D0BF1" w:rsidRPr="00CF1A49" w:rsidRDefault="00C4079E" w:rsidP="001D0BF1">
            <w:pPr>
              <w:pStyle w:val="Heading3"/>
              <w:contextualSpacing w:val="0"/>
              <w:outlineLvl w:val="2"/>
            </w:pPr>
            <w:r>
              <w:t>2015</w:t>
            </w:r>
          </w:p>
          <w:p w14:paraId="194F9CA3" w14:textId="1E38CCD8" w:rsidR="00C4079E" w:rsidRDefault="00C4079E" w:rsidP="00C4079E">
            <w:pPr>
              <w:pStyle w:val="Heading2"/>
              <w:contextualSpacing w:val="0"/>
              <w:outlineLvl w:val="1"/>
            </w:pPr>
            <w:r>
              <w:t>Management Information systems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university of houston – clear lake</w:t>
            </w:r>
          </w:p>
          <w:p w14:paraId="0927C4A2" w14:textId="2CD7B157" w:rsidR="007538DC" w:rsidRDefault="00C4079E" w:rsidP="007538DC">
            <w:pPr>
              <w:contextualSpacing w:val="0"/>
            </w:pPr>
            <w:r w:rsidRPr="00C4079E">
              <w:t>Omicron Delta Kappa</w:t>
            </w:r>
            <w:r>
              <w:rPr>
                <w:b/>
                <w:caps/>
              </w:rPr>
              <w:t>,</w:t>
            </w:r>
            <w:r>
              <w:rPr>
                <w:b/>
              </w:rPr>
              <w:t xml:space="preserve"> </w:t>
            </w:r>
            <w:r w:rsidRPr="00C4079E">
              <w:t>National Society of Leadership and Success</w:t>
            </w:r>
            <w:r>
              <w:rPr>
                <w:b/>
                <w:caps/>
              </w:rPr>
              <w:t>,</w:t>
            </w:r>
            <w:r>
              <w:rPr>
                <w:b/>
              </w:rPr>
              <w:t xml:space="preserve"> </w:t>
            </w:r>
            <w:r w:rsidRPr="00C4079E">
              <w:t>Who's Who</w:t>
            </w:r>
            <w:r>
              <w:rPr>
                <w:b/>
                <w:caps/>
              </w:rPr>
              <w:t xml:space="preserve">, </w:t>
            </w:r>
            <w:r w:rsidRPr="00C4079E">
              <w:t>Student Government Association</w:t>
            </w:r>
            <w:r>
              <w:rPr>
                <w:b/>
                <w:caps/>
              </w:rPr>
              <w:t xml:space="preserve">, </w:t>
            </w:r>
            <w:r w:rsidRPr="00C4079E">
              <w:t xml:space="preserve">Planning </w:t>
            </w:r>
            <w:r w:rsidR="000B4E2F">
              <w:t>a</w:t>
            </w:r>
            <w:r w:rsidRPr="00C4079E">
              <w:t>nd Budgeting Representative</w:t>
            </w:r>
            <w:r>
              <w:rPr>
                <w:b/>
                <w:caps/>
              </w:rPr>
              <w:t xml:space="preserve">, </w:t>
            </w:r>
            <w:proofErr w:type="spellStart"/>
            <w:r w:rsidRPr="00C4079E">
              <w:t>Rotoract</w:t>
            </w:r>
            <w:proofErr w:type="spellEnd"/>
            <w:r w:rsidRPr="00C4079E">
              <w:t xml:space="preserve"> Club</w:t>
            </w:r>
            <w:r>
              <w:rPr>
                <w:b/>
                <w:caps/>
              </w:rPr>
              <w:t xml:space="preserve">, </w:t>
            </w:r>
            <w:r w:rsidRPr="00C4079E">
              <w:t>Accounting Association</w:t>
            </w:r>
          </w:p>
          <w:p w14:paraId="3AF050F1" w14:textId="77777777" w:rsidR="00C4079E" w:rsidRDefault="00C4079E" w:rsidP="007538DC">
            <w:pPr>
              <w:contextualSpacing w:val="0"/>
            </w:pPr>
          </w:p>
          <w:p w14:paraId="1260B84D" w14:textId="28055D5F" w:rsidR="00C4079E" w:rsidRPr="00CF1A49" w:rsidRDefault="00C4079E" w:rsidP="007538DC">
            <w:pPr>
              <w:contextualSpacing w:val="0"/>
            </w:pPr>
            <w:r>
              <w:t xml:space="preserve">Technical knowledge from school was in Java, </w:t>
            </w:r>
            <w:r w:rsidR="004006E0">
              <w:t xml:space="preserve">Visual Basic, </w:t>
            </w:r>
            <w:r>
              <w:t>SQL, HTML, CSS, JavaScript, Linux CentOS, VirtualBox</w:t>
            </w:r>
          </w:p>
        </w:tc>
      </w:tr>
      <w:tr w:rsidR="00F61DF9" w:rsidRPr="00CF1A49" w14:paraId="46420E9B" w14:textId="77777777" w:rsidTr="004006E0">
        <w:trPr>
          <w:trHeight w:val="211"/>
        </w:trPr>
        <w:tc>
          <w:tcPr>
            <w:tcW w:w="9355" w:type="dxa"/>
            <w:tcMar>
              <w:top w:w="216" w:type="dxa"/>
            </w:tcMar>
          </w:tcPr>
          <w:p w14:paraId="3FC3668D" w14:textId="214C72B3" w:rsidR="00F61DF9" w:rsidRDefault="00C4079E" w:rsidP="00C4079E">
            <w:pPr>
              <w:pStyle w:val="Heading2"/>
              <w:outlineLvl w:val="1"/>
            </w:pPr>
            <w:r>
              <w:t xml:space="preserve">I am self taught in </w:t>
            </w:r>
            <w:r w:rsidRPr="004006E0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LAMP stack, that is Linux, Apache, My</w:t>
            </w:r>
            <w:r w:rsidR="002B256F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SQL</w:t>
            </w:r>
            <w:r w:rsidRPr="004006E0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and PHP together.  </w:t>
            </w:r>
            <w:r w:rsidR="004006E0" w:rsidRPr="004006E0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My personal website</w:t>
            </w:r>
            <w:r w:rsidR="004006E0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(francogaudry.com)</w:t>
            </w:r>
            <w:r w:rsidR="004006E0" w:rsidRPr="004006E0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is done on an </w:t>
            </w:r>
            <w:proofErr w:type="spellStart"/>
            <w:r w:rsidR="004006E0" w:rsidRPr="004006E0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apache</w:t>
            </w:r>
            <w:proofErr w:type="spellEnd"/>
            <w:r w:rsidR="004006E0" w:rsidRPr="004006E0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server which was tested locally first on my personal IIS server. </w:t>
            </w:r>
            <w:r w:rsidR="007A4BB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I</w:t>
            </w:r>
            <w:r w:rsidR="004006E0" w:rsidRPr="004006E0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am somewhat familiar with </w:t>
            </w:r>
            <w:r w:rsidR="004006E0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M</w:t>
            </w:r>
            <w:r w:rsidR="004006E0" w:rsidRPr="004006E0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icrosoft’s stack as well and would be open to learning it completely.</w:t>
            </w:r>
          </w:p>
        </w:tc>
      </w:tr>
    </w:tbl>
    <w:p w14:paraId="33DA9F58" w14:textId="0E61C397" w:rsidR="00B51D1B" w:rsidRPr="006E1507" w:rsidRDefault="00B51D1B" w:rsidP="001560D4">
      <w:pPr>
        <w:pStyle w:val="Heading1"/>
      </w:pPr>
    </w:p>
    <w:sectPr w:rsidR="00B51D1B" w:rsidRPr="006E1507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6860A" w14:textId="77777777" w:rsidR="000D34C2" w:rsidRDefault="000D34C2" w:rsidP="0068194B">
      <w:r>
        <w:separator/>
      </w:r>
    </w:p>
    <w:p w14:paraId="34A0F437" w14:textId="77777777" w:rsidR="000D34C2" w:rsidRDefault="000D34C2"/>
    <w:p w14:paraId="1DC5BFDE" w14:textId="77777777" w:rsidR="000D34C2" w:rsidRDefault="000D34C2"/>
  </w:endnote>
  <w:endnote w:type="continuationSeparator" w:id="0">
    <w:p w14:paraId="304764DB" w14:textId="77777777" w:rsidR="000D34C2" w:rsidRDefault="000D34C2" w:rsidP="0068194B">
      <w:r>
        <w:continuationSeparator/>
      </w:r>
    </w:p>
    <w:p w14:paraId="3DF4E1A7" w14:textId="77777777" w:rsidR="000D34C2" w:rsidRDefault="000D34C2"/>
    <w:p w14:paraId="76819111" w14:textId="77777777" w:rsidR="000D34C2" w:rsidRDefault="000D34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2C717B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3033B" w14:textId="77777777" w:rsidR="000D34C2" w:rsidRDefault="000D34C2" w:rsidP="0068194B">
      <w:r>
        <w:separator/>
      </w:r>
    </w:p>
    <w:p w14:paraId="398FBCF6" w14:textId="77777777" w:rsidR="000D34C2" w:rsidRDefault="000D34C2"/>
    <w:p w14:paraId="5A50EAA1" w14:textId="77777777" w:rsidR="000D34C2" w:rsidRDefault="000D34C2"/>
  </w:footnote>
  <w:footnote w:type="continuationSeparator" w:id="0">
    <w:p w14:paraId="3221865A" w14:textId="77777777" w:rsidR="000D34C2" w:rsidRDefault="000D34C2" w:rsidP="0068194B">
      <w:r>
        <w:continuationSeparator/>
      </w:r>
    </w:p>
    <w:p w14:paraId="4B2BF134" w14:textId="77777777" w:rsidR="000D34C2" w:rsidRDefault="000D34C2"/>
    <w:p w14:paraId="6FD12ECE" w14:textId="77777777" w:rsidR="000D34C2" w:rsidRDefault="000D34C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6C052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4E4944E" wp14:editId="601A6972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E7BBB4E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A1C"/>
    <w:rsid w:val="000001EF"/>
    <w:rsid w:val="00007322"/>
    <w:rsid w:val="00007728"/>
    <w:rsid w:val="00024584"/>
    <w:rsid w:val="00024730"/>
    <w:rsid w:val="0004634D"/>
    <w:rsid w:val="00055E95"/>
    <w:rsid w:val="0007021F"/>
    <w:rsid w:val="000B2BA5"/>
    <w:rsid w:val="000B4E2F"/>
    <w:rsid w:val="000D34C2"/>
    <w:rsid w:val="000F2F8C"/>
    <w:rsid w:val="0010006E"/>
    <w:rsid w:val="001045A8"/>
    <w:rsid w:val="00114A91"/>
    <w:rsid w:val="001427E1"/>
    <w:rsid w:val="001560D4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56F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06E0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07F0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57946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A4BBD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1E85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37183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079E"/>
    <w:rsid w:val="00C47FA6"/>
    <w:rsid w:val="00C57FC6"/>
    <w:rsid w:val="00C66A7D"/>
    <w:rsid w:val="00C779DA"/>
    <w:rsid w:val="00C814F7"/>
    <w:rsid w:val="00CA4B4D"/>
    <w:rsid w:val="00CB35C3"/>
    <w:rsid w:val="00CC69E9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03A1C"/>
    <w:rsid w:val="00E14498"/>
    <w:rsid w:val="00E2397A"/>
    <w:rsid w:val="00E254DB"/>
    <w:rsid w:val="00E300FC"/>
    <w:rsid w:val="00E362DB"/>
    <w:rsid w:val="00E5632B"/>
    <w:rsid w:val="00E70240"/>
    <w:rsid w:val="00E70901"/>
    <w:rsid w:val="00E71E6B"/>
    <w:rsid w:val="00E81CC5"/>
    <w:rsid w:val="00E85A87"/>
    <w:rsid w:val="00E85B4A"/>
    <w:rsid w:val="00E91E39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0FF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E4B768"/>
  <w15:chartTrackingRefBased/>
  <w15:docId w15:val="{4E87FC97-2E0C-402D-80C2-393B88C26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rsa\AppData\Local\Microsoft\Office\16.0\DTS\en-US%7b58142E68-965D-4BEB-B626-249D6032455C%7d\%7b18F41B64-7936-4084-955F-A896DD34C07D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E906485655745D38F8F171E03288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8DBBD-B2D3-4FCF-B9DA-FC44CCEDFF7F}"/>
      </w:docPartPr>
      <w:docPartBody>
        <w:p w:rsidR="00EB5A2F" w:rsidRDefault="00971EDD">
          <w:pPr>
            <w:pStyle w:val="6E906485655745D38F8F171E03288498"/>
          </w:pPr>
          <w:r w:rsidRPr="00CF1A49">
            <w:t>·</w:t>
          </w:r>
        </w:p>
      </w:docPartBody>
    </w:docPart>
    <w:docPart>
      <w:docPartPr>
        <w:name w:val="6F0E1908BA62459AB0BA221CE93EB9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7F960-079C-4DB0-A34C-7CF59E3DC487}"/>
      </w:docPartPr>
      <w:docPartBody>
        <w:p w:rsidR="00EB5A2F" w:rsidRDefault="00971EDD">
          <w:pPr>
            <w:pStyle w:val="6F0E1908BA62459AB0BA221CE93EB91E"/>
          </w:pPr>
          <w:r w:rsidRPr="00CF1A49">
            <w:t>Experience</w:t>
          </w:r>
        </w:p>
      </w:docPartBody>
    </w:docPart>
    <w:docPart>
      <w:docPartPr>
        <w:name w:val="9C396BC783E24579B770E10279AB6C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0B191E-630D-4F63-BF40-2236B00B4CE2}"/>
      </w:docPartPr>
      <w:docPartBody>
        <w:p w:rsidR="00EB5A2F" w:rsidRDefault="00971EDD">
          <w:pPr>
            <w:pStyle w:val="9C396BC783E24579B770E10279AB6C98"/>
          </w:pPr>
          <w:r w:rsidRPr="00CF1A49">
            <w:t>Dates From</w:t>
          </w:r>
        </w:p>
      </w:docPartBody>
    </w:docPart>
    <w:docPart>
      <w:docPartPr>
        <w:name w:val="D3C665AA92134E409E03DFF7B8EC8D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24E37C-01E6-4D46-B626-2007E886B430}"/>
      </w:docPartPr>
      <w:docPartBody>
        <w:p w:rsidR="00EB5A2F" w:rsidRDefault="00971EDD">
          <w:pPr>
            <w:pStyle w:val="D3C665AA92134E409E03DFF7B8EC8DE0"/>
          </w:pPr>
          <w:r w:rsidRPr="00CF1A49">
            <w:t>To</w:t>
          </w:r>
        </w:p>
      </w:docPartBody>
    </w:docPart>
    <w:docPart>
      <w:docPartPr>
        <w:name w:val="383A001B1105490BA12F8E2A61E14F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162937-D267-4CC3-B116-DB81AA48AAAE}"/>
      </w:docPartPr>
      <w:docPartBody>
        <w:p w:rsidR="00EB5A2F" w:rsidRDefault="00971EDD">
          <w:pPr>
            <w:pStyle w:val="383A001B1105490BA12F8E2A61E14F88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A2F"/>
    <w:rsid w:val="00971EDD"/>
    <w:rsid w:val="00A61F37"/>
    <w:rsid w:val="00EB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6E906485655745D38F8F171E03288498">
    <w:name w:val="6E906485655745D38F8F171E03288498"/>
  </w:style>
  <w:style w:type="paragraph" w:customStyle="1" w:styleId="6F0E1908BA62459AB0BA221CE93EB91E">
    <w:name w:val="6F0E1908BA62459AB0BA221CE93EB91E"/>
  </w:style>
  <w:style w:type="paragraph" w:customStyle="1" w:styleId="9C396BC783E24579B770E10279AB6C98">
    <w:name w:val="9C396BC783E24579B770E10279AB6C98"/>
  </w:style>
  <w:style w:type="paragraph" w:customStyle="1" w:styleId="D3C665AA92134E409E03DFF7B8EC8DE0">
    <w:name w:val="D3C665AA92134E409E03DFF7B8EC8DE0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383A001B1105490BA12F8E2A61E14F88">
    <w:name w:val="383A001B1105490BA12F8E2A61E14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78DC8-C304-4676-96EF-0399E9CFE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{18F41B64-7936-4084-955F-A896DD34C07D}tf16402488_win32.dotx</Template>
  <TotalTime>26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Gaudry</dc:creator>
  <cp:keywords/>
  <dc:description/>
  <cp:lastModifiedBy>Franco Gaudry</cp:lastModifiedBy>
  <cp:revision>9</cp:revision>
  <dcterms:created xsi:type="dcterms:W3CDTF">2021-11-09T23:01:00Z</dcterms:created>
  <dcterms:modified xsi:type="dcterms:W3CDTF">2021-11-16T22:53:00Z</dcterms:modified>
  <cp:category/>
</cp:coreProperties>
</file>